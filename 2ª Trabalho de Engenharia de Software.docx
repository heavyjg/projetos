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6F5493" w:rsidP="006F5493">
      <w:pPr>
        <w:jc w:val="center"/>
        <w:rPr>
          <w:sz w:val="72"/>
          <w:szCs w:val="72"/>
          <w:lang w:val="pt-BR"/>
        </w:rPr>
      </w:pPr>
      <w:r w:rsidRPr="000A6180">
        <w:rPr>
          <w:sz w:val="72"/>
          <w:szCs w:val="72"/>
          <w:lang w:val="pt-BR"/>
        </w:rPr>
        <w:t>2ª Trabalho de Engenharia de Software</w:t>
      </w:r>
    </w:p>
    <w:p w:rsidR="006F5493" w:rsidRPr="000A6180" w:rsidRDefault="006F5493" w:rsidP="006F5493">
      <w:pPr>
        <w:jc w:val="center"/>
        <w:rPr>
          <w:sz w:val="40"/>
          <w:szCs w:val="40"/>
          <w:lang w:val="pt-BR"/>
        </w:rPr>
      </w:pPr>
      <w:r w:rsidRPr="000A6180">
        <w:rPr>
          <w:sz w:val="40"/>
          <w:szCs w:val="40"/>
          <w:lang w:val="pt-BR"/>
        </w:rPr>
        <w:t>João Vitor da Silva Gonçalves</w:t>
      </w:r>
    </w:p>
    <w:p w:rsidR="006F5493" w:rsidRPr="000A6180" w:rsidRDefault="006F5493" w:rsidP="006F5493">
      <w:pPr>
        <w:jc w:val="center"/>
        <w:rPr>
          <w:sz w:val="40"/>
          <w:szCs w:val="40"/>
          <w:lang w:val="pt-BR"/>
        </w:rPr>
      </w:pPr>
      <w:r w:rsidRPr="000A6180">
        <w:rPr>
          <w:sz w:val="40"/>
          <w:szCs w:val="40"/>
          <w:lang w:val="pt-BR"/>
        </w:rPr>
        <w:t>Elton Gomes dos Santos Júnior</w:t>
      </w: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Pr="000A6180" w:rsidRDefault="00F8041C" w:rsidP="003C7230">
      <w:pPr>
        <w:rPr>
          <w:sz w:val="32"/>
          <w:szCs w:val="32"/>
          <w:lang w:val="pt-BR"/>
        </w:rPr>
      </w:pPr>
    </w:p>
    <w:p w:rsidR="00F8041C" w:rsidRDefault="006F5493" w:rsidP="006F5493">
      <w:pPr>
        <w:jc w:val="center"/>
        <w:rPr>
          <w:sz w:val="32"/>
          <w:szCs w:val="32"/>
          <w:lang w:val="pt-BR"/>
        </w:rPr>
      </w:pPr>
      <w:r w:rsidRPr="000A6180">
        <w:rPr>
          <w:sz w:val="32"/>
          <w:szCs w:val="32"/>
          <w:lang w:val="pt-BR"/>
        </w:rPr>
        <w:t>03/03/2019</w:t>
      </w:r>
    </w:p>
    <w:p w:rsidR="000A6180" w:rsidRDefault="000A6180" w:rsidP="006F5493">
      <w:pPr>
        <w:jc w:val="center"/>
        <w:rPr>
          <w:sz w:val="32"/>
          <w:szCs w:val="32"/>
          <w:lang w:val="pt-BR"/>
        </w:rPr>
      </w:pPr>
    </w:p>
    <w:p w:rsidR="000A6180" w:rsidRDefault="000A6180" w:rsidP="006F5493">
      <w:pPr>
        <w:jc w:val="center"/>
        <w:rPr>
          <w:sz w:val="32"/>
          <w:szCs w:val="32"/>
          <w:lang w:val="pt-BR"/>
        </w:rPr>
      </w:pPr>
    </w:p>
    <w:p w:rsidR="000A6180" w:rsidRPr="000A6180" w:rsidRDefault="000A6180" w:rsidP="006F5493">
      <w:pPr>
        <w:jc w:val="center"/>
        <w:rPr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lastRenderedPageBreak/>
        <w:t>Respostas do questionário:</w:t>
      </w:r>
    </w:p>
    <w:p w:rsidR="006F5493" w:rsidRPr="000A6180" w:rsidRDefault="006F5493" w:rsidP="006F549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>Membros: João Vitor da Silva Gonçalves</w:t>
      </w:r>
    </w:p>
    <w:p w:rsidR="006F5493" w:rsidRPr="000A6180" w:rsidRDefault="006F5493" w:rsidP="006F5493">
      <w:pPr>
        <w:pStyle w:val="PargrafodaLista"/>
        <w:ind w:left="2160"/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>Elton Gomes dos Santos Júnior</w:t>
      </w:r>
    </w:p>
    <w:p w:rsidR="006F5493" w:rsidRPr="000A6180" w:rsidRDefault="006F5493" w:rsidP="006F549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Gerenciamento de equipamentos </w:t>
      </w:r>
      <w:r w:rsidR="007C29C2" w:rsidRPr="000A6180">
        <w:rPr>
          <w:rFonts w:ascii="Times New Roman" w:hAnsi="Times New Roman" w:cs="Times New Roman"/>
          <w:sz w:val="32"/>
          <w:szCs w:val="32"/>
          <w:lang w:val="pt-BR"/>
        </w:rPr>
        <w:t>de proteção individual (EPI) que são utilizados nos ambientes de trabalho, como indústrias e canteiros de obra.</w:t>
      </w:r>
    </w:p>
    <w:p w:rsidR="007C29C2" w:rsidRPr="000A6180" w:rsidRDefault="007C29C2" w:rsidP="006F549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pt-BR"/>
        </w:rPr>
      </w:pP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Stack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VENoM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de tecnologias, sendo elas:</w:t>
      </w:r>
    </w:p>
    <w:p w:rsidR="007C29C2" w:rsidRPr="000A6180" w:rsidRDefault="007C29C2" w:rsidP="007C29C2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V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ue.js, framework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javascript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para front-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end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>;</w:t>
      </w:r>
    </w:p>
    <w:p w:rsidR="007C29C2" w:rsidRPr="000A6180" w:rsidRDefault="007C29C2" w:rsidP="007C29C2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E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xpress.js, framework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javascript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para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backend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>;</w:t>
      </w:r>
    </w:p>
    <w:p w:rsidR="007C29C2" w:rsidRPr="000A6180" w:rsidRDefault="007C29C2" w:rsidP="007C29C2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No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de.js, framework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javascript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básico;</w:t>
      </w:r>
    </w:p>
    <w:p w:rsidR="007C29C2" w:rsidRPr="000A6180" w:rsidRDefault="007C29C2" w:rsidP="007C29C2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  <w:lang w:val="pt-BR"/>
        </w:rPr>
      </w:pPr>
      <w:proofErr w:type="spellStart"/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M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>ongoDB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>, banco de dados não relacional.</w:t>
      </w:r>
    </w:p>
    <w:p w:rsidR="007C29C2" w:rsidRPr="000A6180" w:rsidRDefault="007C29C2" w:rsidP="007C29C2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>Especificação de Requisitos segue abaixo.</w:t>
      </w:r>
    </w:p>
    <w:p w:rsidR="006F5493" w:rsidRPr="000A6180" w:rsidRDefault="006F5493" w:rsidP="006F5493">
      <w:pPr>
        <w:pStyle w:val="PargrafodaLista"/>
        <w:rPr>
          <w:rFonts w:ascii="Times New Roman" w:hAnsi="Times New Roman" w:cs="Times New Roman"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A6180" w:rsidRPr="000A6180" w:rsidRDefault="000A618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6F5493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7C29C2" w:rsidRPr="000A6180" w:rsidRDefault="007C29C2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6F5493" w:rsidRPr="000A6180" w:rsidRDefault="007C29C2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proofErr w:type="spellStart"/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>Helmet</w:t>
      </w:r>
      <w:proofErr w:type="spellEnd"/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: Especificação de Requisitos</w:t>
      </w:r>
    </w:p>
    <w:p w:rsidR="00D155AF" w:rsidRPr="000A6180" w:rsidRDefault="00D155AF" w:rsidP="00D155AF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1</w:t>
      </w:r>
      <w:r w:rsidR="000A6180" w:rsidRPr="000A6180">
        <w:rPr>
          <w:rFonts w:ascii="Times New Roman" w:hAnsi="Times New Roman" w:cs="Times New Roman"/>
          <w:b/>
          <w:sz w:val="32"/>
          <w:szCs w:val="32"/>
          <w:lang w:val="pt-BR"/>
        </w:rPr>
        <w:t>.</w:t>
      </w: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 xml:space="preserve"> I</w:t>
      </w:r>
      <w:r w:rsidR="000A6180" w:rsidRPr="000A6180">
        <w:rPr>
          <w:rFonts w:ascii="Times New Roman" w:hAnsi="Times New Roman" w:cs="Times New Roman"/>
          <w:b/>
          <w:sz w:val="32"/>
          <w:szCs w:val="32"/>
          <w:lang w:val="pt-BR"/>
        </w:rPr>
        <w:t>ntrodução</w:t>
      </w:r>
    </w:p>
    <w:p w:rsidR="000A6180" w:rsidRPr="000A6180" w:rsidRDefault="00D155AF" w:rsidP="00D155AF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O sistema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Helmet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System, que gere o controle do EPI</w:t>
      </w:r>
      <w:r w:rsidR="000A6180"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(Equipamento de Proteção Individual) que são usados por colaboradores, tem a finalidade de controlar as saídas dos equipamentos e trazer um feedback da qualidade do mesmo, podendo ter uma grande possibilidade de controle, com a especificação no cadastro dos equipamentos, podendo alertar o vencimento, e assim, o pedido de novos EPI’s seriam controlados de forma eficaz, e o registro das entradas e saídas seriam mais </w:t>
      </w:r>
      <w:r w:rsidR="000A6180" w:rsidRPr="000A6180">
        <w:rPr>
          <w:rFonts w:ascii="Times New Roman" w:hAnsi="Times New Roman" w:cs="Times New Roman"/>
          <w:sz w:val="32"/>
          <w:szCs w:val="32"/>
          <w:lang w:val="pt-BR"/>
        </w:rPr>
        <w:t>fáceis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de monitorar.</w:t>
      </w:r>
    </w:p>
    <w:p w:rsidR="000A6180" w:rsidRPr="000A6180" w:rsidRDefault="00D155AF" w:rsidP="00D155AF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</w:t>
      </w: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1.1</w:t>
      </w:r>
      <w:r w:rsidR="000A6180">
        <w:rPr>
          <w:rFonts w:ascii="Times New Roman" w:hAnsi="Times New Roman" w:cs="Times New Roman"/>
          <w:b/>
          <w:sz w:val="32"/>
          <w:szCs w:val="32"/>
          <w:lang w:val="pt-BR"/>
        </w:rPr>
        <w:t xml:space="preserve"> Finalidade</w:t>
      </w:r>
    </w:p>
    <w:p w:rsidR="000A6180" w:rsidRPr="000A6180" w:rsidRDefault="00D155AF" w:rsidP="00D155AF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O controle das entradas e saídas, baseada nos registros de qualidade dos produtos, pode evitar gastos indevidos, fazendo a compra de aparelho que não traz um desconforto, e assim, fazendo o filtro da compra de melhor custo-benefício, e juntamente ao controle do estoque, gerindo a segurança da empresa com melhor eficiência. </w:t>
      </w:r>
    </w:p>
    <w:p w:rsidR="000A6180" w:rsidRPr="000A6180" w:rsidRDefault="000A6180" w:rsidP="00D155AF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Pr="000A6180" w:rsidRDefault="000A6180" w:rsidP="00D155AF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1.2 Escopo</w:t>
      </w:r>
    </w:p>
    <w:p w:rsidR="006F5493" w:rsidRDefault="00D155AF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A aplicação do </w:t>
      </w:r>
      <w:proofErr w:type="spellStart"/>
      <w:r w:rsidRPr="000A6180">
        <w:rPr>
          <w:rFonts w:ascii="Times New Roman" w:hAnsi="Times New Roman" w:cs="Times New Roman"/>
          <w:sz w:val="32"/>
          <w:szCs w:val="32"/>
          <w:lang w:val="pt-BR"/>
        </w:rPr>
        <w:t>Helmet</w:t>
      </w:r>
      <w:proofErr w:type="spellEnd"/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System, traz uma grande facilidade para as empresas que querem controlar os EPI’s que são retirados pelos seus colaboradores, e quando os equipamentos terão o seu vencimento, trazendo uma grande eficiência na gestão de estoque de qualidade, buscando uma melhor economia e conforto aos funcionários, que darão o feedback de qualidade do aparelho. A ferramenta em WEB, </w:t>
      </w:r>
      <w:r w:rsidR="000A6180" w:rsidRPr="000A6180">
        <w:rPr>
          <w:rFonts w:ascii="Times New Roman" w:hAnsi="Times New Roman" w:cs="Times New Roman"/>
          <w:sz w:val="32"/>
          <w:szCs w:val="32"/>
          <w:lang w:val="pt-BR"/>
        </w:rPr>
        <w:t>traz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a autonomia e facilidade do </w:t>
      </w:r>
      <w:r w:rsidR="000A6180" w:rsidRPr="000A6180">
        <w:rPr>
          <w:rFonts w:ascii="Times New Roman" w:hAnsi="Times New Roman" w:cs="Times New Roman"/>
          <w:sz w:val="32"/>
          <w:szCs w:val="32"/>
          <w:lang w:val="pt-BR"/>
        </w:rPr>
        <w:t>uso de dados em nuvem, e a plataforma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vem com uma compatibilidade enorme, englobando a maioria das ferramentas do mercado atual.</w:t>
      </w: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Default="000A618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0A6180" w:rsidRPr="000A6180" w:rsidRDefault="000A618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3C7230" w:rsidRPr="000A6180" w:rsidRDefault="003C723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>2. Descrição Geral</w:t>
      </w:r>
    </w:p>
    <w:p w:rsidR="003C7230" w:rsidRPr="000A6180" w:rsidRDefault="003C723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Essa sessão descreverá uma visão geral de todo o Sistema. O Sistema será explicado no seu contexto para mostrar como o mesmo interage com o usuário e também quais são suas funcionalidades </w:t>
      </w:r>
      <w:r w:rsidR="006F5493" w:rsidRPr="000A6180">
        <w:rPr>
          <w:rFonts w:ascii="Times New Roman" w:hAnsi="Times New Roman" w:cs="Times New Roman"/>
          <w:sz w:val="32"/>
          <w:szCs w:val="32"/>
          <w:lang w:val="pt-BR"/>
        </w:rPr>
        <w:t>básicas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. </w:t>
      </w:r>
    </w:p>
    <w:p w:rsidR="003C7230" w:rsidRPr="000A6180" w:rsidRDefault="003C7230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2.1 Perspectiva do produto</w:t>
      </w:r>
    </w:p>
    <w:p w:rsidR="003C7230" w:rsidRPr="000A6180" w:rsidRDefault="003C723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>Esse Sistema consiste em um modulo online</w:t>
      </w:r>
      <w:r w:rsidR="0019025A"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, um portal na web. O mesmo será usado para registrar colaboradores e </w:t>
      </w:r>
      <w:r w:rsidR="006F5493" w:rsidRPr="000A6180">
        <w:rPr>
          <w:rFonts w:ascii="Times New Roman" w:hAnsi="Times New Roman" w:cs="Times New Roman"/>
          <w:sz w:val="32"/>
          <w:szCs w:val="32"/>
          <w:lang w:val="pt-BR"/>
        </w:rPr>
        <w:t>EPI’s (</w:t>
      </w:r>
      <w:r w:rsidR="0019025A"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equipamento de proteção individual) e gerenciar o relacionamento entre essas duas entidades. O Sistema também contará com uma rotina de avaliação de EPI’s, onde colaboradores podem apontar o nível de satisfação em relação ao mesmo. O registro de colaboradores e EPI’s contará com um CRUD completo (operações de cadastro, consulta, alteração e remoção de registros). A parta de gerenciamento entre as duas entidades contará com um registro, vinculando um ou mais </w:t>
      </w:r>
      <w:r w:rsidR="006F5493" w:rsidRPr="000A6180">
        <w:rPr>
          <w:rFonts w:ascii="Times New Roman" w:hAnsi="Times New Roman" w:cs="Times New Roman"/>
          <w:sz w:val="32"/>
          <w:szCs w:val="32"/>
          <w:lang w:val="pt-BR"/>
        </w:rPr>
        <w:t>EPI (</w:t>
      </w:r>
      <w:r w:rsidR="0019025A" w:rsidRPr="000A6180">
        <w:rPr>
          <w:rFonts w:ascii="Times New Roman" w:hAnsi="Times New Roman" w:cs="Times New Roman"/>
          <w:sz w:val="32"/>
          <w:szCs w:val="32"/>
          <w:lang w:val="pt-BR"/>
        </w:rPr>
        <w:t>s) a um colaborador, possibilitando assim o acompanhamento de cada vincula e a geração de relatórios. A aplicação usará uma base dados não relacional para guardar e obter os dados. A aplicação contará com um servidor dedicado para hospedagem, tanto do site quanto do banco de dados.</w:t>
      </w:r>
    </w:p>
    <w:p w:rsidR="0019025A" w:rsidRPr="000A6180" w:rsidRDefault="0019025A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noProof/>
          <w:sz w:val="32"/>
          <w:szCs w:val="32"/>
          <w:lang w:val="pt-BR" w:eastAsia="pt-BR"/>
        </w:rPr>
        <w:drawing>
          <wp:inline distT="0" distB="0" distL="0" distR="0">
            <wp:extent cx="5509895" cy="24819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88" cy="25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30" w:rsidRPr="000A6180" w:rsidRDefault="003C7230" w:rsidP="003C7230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3C7230" w:rsidRPr="000A6180" w:rsidRDefault="00F8041C" w:rsidP="003C7230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t>2.3 Funções do Produto</w:t>
      </w:r>
    </w:p>
    <w:p w:rsidR="00F8041C" w:rsidRPr="000A6180" w:rsidRDefault="00F8041C" w:rsidP="003C723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Com o site, o usuário será capaz de gerenciar e acompanhar o fluxo de EPI’s dentro de sua empresa. O gerenciamento será baseado na data de vencimento de cada equipamento vinculado a cada colaborador, </w:t>
      </w:r>
      <w:r w:rsidR="006F5493" w:rsidRPr="000A6180">
        <w:rPr>
          <w:rFonts w:ascii="Times New Roman" w:hAnsi="Times New Roman" w:cs="Times New Roman"/>
          <w:sz w:val="32"/>
          <w:szCs w:val="32"/>
          <w:lang w:val="pt-BR"/>
        </w:rPr>
        <w:t>oferecendo</w:t>
      </w:r>
      <w:r w:rsidRPr="000A6180">
        <w:rPr>
          <w:rFonts w:ascii="Times New Roman" w:hAnsi="Times New Roman" w:cs="Times New Roman"/>
          <w:sz w:val="32"/>
          <w:szCs w:val="32"/>
          <w:lang w:val="pt-BR"/>
        </w:rPr>
        <w:t xml:space="preserve"> a possibilidade de evitar que EPI’s for a do período de validade sejam utilizados, repondo-os antes que isso aconteça, também fornecendo dados de tempo, durabilidade e nível de satisfação de cada registro de EPI.</w:t>
      </w:r>
    </w:p>
    <w:p w:rsidR="000A0F9B" w:rsidRPr="000A6180" w:rsidRDefault="006F5493" w:rsidP="000A6180">
      <w:pPr>
        <w:tabs>
          <w:tab w:val="left" w:pos="7836"/>
        </w:tabs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>3. Requisitos</w:t>
      </w:r>
    </w:p>
    <w:p w:rsidR="000A6180" w:rsidRPr="000A6180" w:rsidRDefault="006F5493" w:rsidP="000A6180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0A6180">
        <w:rPr>
          <w:rFonts w:ascii="Times New Roman" w:hAnsi="Times New Roman" w:cs="Times New Roman"/>
          <w:sz w:val="32"/>
          <w:szCs w:val="32"/>
          <w:lang w:val="pt-BR"/>
        </w:rPr>
        <w:t>Esta sessão conterá todos os requisites funcionais e não funcionais do Sistema. Aqui temos uma descrição detalhada do Sistema e de suas funcionalidades.</w:t>
      </w:r>
    </w:p>
    <w:p w:rsidR="000A6180" w:rsidRPr="007715A3" w:rsidRDefault="000A6180" w:rsidP="007715A3"/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3.1 Requisitos Funcionais</w:t>
      </w:r>
    </w:p>
    <w:p w:rsidR="007715A3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Aqui listamos os requisitos funcionais do sistema.</w:t>
      </w:r>
    </w:p>
    <w:p w:rsidR="00F53C71" w:rsidRPr="00F53C71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3.1.1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</w:t>
      </w: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1.1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1.1 ID: RF1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Cadastro de Colaboradores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o cadastro das informações do funcionário da empresa. Manualmente é feito do registro do nome, CPF, cargo e função.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Gravar no banco de dados as informações obrigatórias que são preenchidas sobre os colaboradores.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Aplicação WEB online.</w:t>
      </w:r>
    </w:p>
    <w:p w:rsidR="000A6180" w:rsidRPr="00F53C71" w:rsidRDefault="000A6180" w:rsidP="007715A3">
      <w:pPr>
        <w:rPr>
          <w:lang w:val="pt-BR"/>
        </w:rPr>
      </w:pP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3.1.2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1.2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RF2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Cadastro de EPI’s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o cadastro das informações dos equipamentos de proteção dos funcionários da empresa. Manualmente é feito do registro do modelo, categoria, descrição e imagem.</w:t>
      </w:r>
    </w:p>
    <w:p w:rsid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FIN: Gravar no banco de dados as informações obrigatórias que são preenchidas sobre os EPI´s. 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  <w:sectPr w:rsidR="000A6180" w:rsidRPr="00F53C71" w:rsidSect="000A6180">
          <w:pgSz w:w="11910" w:h="16840"/>
          <w:pgMar w:top="1040" w:right="1040" w:bottom="280" w:left="1020" w:header="720" w:footer="720" w:gutter="0"/>
          <w:cols w:space="720"/>
        </w:sect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Aplicação WEB online.</w:t>
      </w: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lastRenderedPageBreak/>
        <w:t xml:space="preserve">3.1.3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1.3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RF3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Alteração de Colaboradores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a alter</w:t>
      </w:r>
      <w:r w:rsidR="00F53C71">
        <w:rPr>
          <w:rFonts w:ascii="Times New Roman" w:hAnsi="Times New Roman" w:cs="Times New Roman"/>
          <w:sz w:val="32"/>
          <w:szCs w:val="32"/>
          <w:lang w:val="pt-BR"/>
        </w:rPr>
        <w:t>a</w:t>
      </w:r>
      <w:r w:rsidRPr="00F53C71">
        <w:rPr>
          <w:rFonts w:ascii="Times New Roman" w:hAnsi="Times New Roman" w:cs="Times New Roman"/>
          <w:sz w:val="32"/>
          <w:szCs w:val="32"/>
          <w:lang w:val="pt-BR"/>
        </w:rPr>
        <w:t>ção das informações cadastradas do funcionário da empresa. Manualmente é feito a alteração do nome, CPF, cargo e função.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u w:val="single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Alterar no banco de dados as informações dos campos que são preenchidas nos campos dos colaboradores.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RF1.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3.1.4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1.4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RF4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Alteração de EPI´s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DESC: Onde o usuário faz a </w:t>
      </w:r>
      <w:proofErr w:type="spellStart"/>
      <w:r w:rsidRPr="00F53C71">
        <w:rPr>
          <w:rFonts w:ascii="Times New Roman" w:hAnsi="Times New Roman" w:cs="Times New Roman"/>
          <w:sz w:val="32"/>
          <w:szCs w:val="32"/>
          <w:lang w:val="pt-BR"/>
        </w:rPr>
        <w:t>alterção</w:t>
      </w:r>
      <w:proofErr w:type="spellEnd"/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 das informações cadastradas dos EPI´s da empresa. Manualmente é feito a alteração do nome, CPF, cargo e função.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Alterar no banco de dados as informações dos campos que são preenchidas nos campos dos EPI’s.</w:t>
      </w:r>
    </w:p>
    <w:p w:rsidR="000A6180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RF2.</w:t>
      </w:r>
    </w:p>
    <w:p w:rsidR="00F53C71" w:rsidRPr="00F53C71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3.1.5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1.5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RF5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Exclusão de Colaboradores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a exclusão do cadastro do funcionário da empresa. Manualmente é feito a exclusão do cadastro total.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Excluir no banco de dados as informações dos campos que são preenchidas nos campos dos colaboradores.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lastRenderedPageBreak/>
        <w:t>DEP: RF1.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7715A3" w:rsidRPr="00F53C71" w:rsidRDefault="007715A3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3.1.6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1.6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RF6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Exclusão de EPI’s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a exclusão do cadastro do EPI da empresa. Manualmente é feito a exclusão do cadastro total.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Excluir no banco de dados as informações dos campos que são preenchidas nos campos dos EPI’s.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RF2.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7715A3" w:rsidRPr="00F53C71" w:rsidRDefault="00F53C71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3.1.7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Requisito Funcional 1.7 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RF7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Consulta de Colaboradores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DESC: Onde o usuário faz a consulta das informações cadastradas do funcionário da empresa. Manualmente é feito a busca do cadastro, buscando pelo nome, CPF, cargo e função.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buscar no banco de dados as informações dos campos que são preenchidas nos campos dos colaboradores.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RF1.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F53C71" w:rsidRPr="00F53C71" w:rsidRDefault="00F53C71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 xml:space="preserve">3.1.8 </w:t>
      </w:r>
      <w:r w:rsidR="000A6180" w:rsidRPr="00F53C71">
        <w:rPr>
          <w:rFonts w:ascii="Times New Roman" w:hAnsi="Times New Roman" w:cs="Times New Roman"/>
          <w:b/>
          <w:sz w:val="32"/>
          <w:szCs w:val="32"/>
          <w:lang w:val="pt-BR"/>
        </w:rPr>
        <w:t>Requisito Funcional 1.8</w:t>
      </w:r>
    </w:p>
    <w:p w:rsidR="000A6180" w:rsidRPr="00F53C71" w:rsidRDefault="000A6180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RF8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TITULO: Consulta de EPI’s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DESC: Onde o usuário faz a consulta das informações cadastradas do EPI da empresa. Manualmente é feito a busca do cadastro, buscando </w:t>
      </w:r>
      <w:r w:rsidRPr="00F53C71">
        <w:rPr>
          <w:rFonts w:ascii="Times New Roman" w:hAnsi="Times New Roman" w:cs="Times New Roman"/>
          <w:sz w:val="32"/>
          <w:szCs w:val="32"/>
          <w:lang w:val="pt-BR"/>
        </w:rPr>
        <w:lastRenderedPageBreak/>
        <w:t>pelo modelo, categoria, descrição e imagem. FIN: buscar no banco de dados as informações que são preenchidas nos campos dos EPI.</w:t>
      </w:r>
    </w:p>
    <w:p w:rsidR="000A6180" w:rsidRPr="00F53C71" w:rsidRDefault="000A6180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RF2.</w:t>
      </w:r>
    </w:p>
    <w:p w:rsidR="00F53C71" w:rsidRPr="00F53C71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270B78" w:rsidRPr="00F53C71" w:rsidRDefault="00270B78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3.1.9 Requisito Funcional 1.9</w:t>
      </w:r>
    </w:p>
    <w:p w:rsidR="00270B78" w:rsidRPr="00F53C71" w:rsidRDefault="00270B78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RF9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TÍTULO: Vinculo Colaborador-</w:t>
      </w:r>
      <w:proofErr w:type="gramStart"/>
      <w:r w:rsidRPr="00F53C71">
        <w:rPr>
          <w:rFonts w:ascii="Times New Roman" w:hAnsi="Times New Roman" w:cs="Times New Roman"/>
          <w:sz w:val="32"/>
          <w:szCs w:val="32"/>
          <w:lang w:val="pt-BR"/>
        </w:rPr>
        <w:t>EPI(</w:t>
      </w:r>
      <w:proofErr w:type="gramEnd"/>
      <w:r w:rsidRPr="00F53C71">
        <w:rPr>
          <w:rFonts w:ascii="Times New Roman" w:hAnsi="Times New Roman" w:cs="Times New Roman"/>
          <w:sz w:val="32"/>
          <w:szCs w:val="32"/>
          <w:lang w:val="pt-BR"/>
        </w:rPr>
        <w:t>s)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DESC: Onde o usuário faz o vínculo entre colaborador e um ou mais </w:t>
      </w:r>
      <w:proofErr w:type="gramStart"/>
      <w:r w:rsidRPr="00F53C71">
        <w:rPr>
          <w:rFonts w:ascii="Times New Roman" w:hAnsi="Times New Roman" w:cs="Times New Roman"/>
          <w:sz w:val="32"/>
          <w:szCs w:val="32"/>
          <w:lang w:val="pt-BR"/>
        </w:rPr>
        <w:t>EPI(</w:t>
      </w:r>
      <w:proofErr w:type="gramEnd"/>
      <w:r w:rsidRPr="00F53C71">
        <w:rPr>
          <w:rFonts w:ascii="Times New Roman" w:hAnsi="Times New Roman" w:cs="Times New Roman"/>
          <w:sz w:val="32"/>
          <w:szCs w:val="32"/>
          <w:lang w:val="pt-BR"/>
        </w:rPr>
        <w:t>s).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FIN: Vincular </w:t>
      </w:r>
      <w:proofErr w:type="gramStart"/>
      <w:r w:rsidRPr="00F53C71">
        <w:rPr>
          <w:rFonts w:ascii="Times New Roman" w:hAnsi="Times New Roman" w:cs="Times New Roman"/>
          <w:sz w:val="32"/>
          <w:szCs w:val="32"/>
          <w:lang w:val="pt-BR"/>
        </w:rPr>
        <w:t>EPI(</w:t>
      </w:r>
      <w:proofErr w:type="gramEnd"/>
      <w:r w:rsidRPr="00F53C71">
        <w:rPr>
          <w:rFonts w:ascii="Times New Roman" w:hAnsi="Times New Roman" w:cs="Times New Roman"/>
          <w:sz w:val="32"/>
          <w:szCs w:val="32"/>
          <w:lang w:val="pt-BR"/>
        </w:rPr>
        <w:t>s) a colaboradores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Nenhum.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270B78" w:rsidRPr="00F53C71" w:rsidRDefault="00270B78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3.1.10 Requisito Funcional 1.10</w:t>
      </w:r>
    </w:p>
    <w:p w:rsidR="00270B78" w:rsidRPr="00F53C71" w:rsidRDefault="00270B78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ID: RF10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TÍTULO: Relatório de Vencimento de EPI’s.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DESC: Onde o usuário recebe a informação quando quais </w:t>
      </w:r>
      <w:proofErr w:type="gramStart"/>
      <w:r w:rsidRPr="00F53C71">
        <w:rPr>
          <w:rFonts w:ascii="Times New Roman" w:hAnsi="Times New Roman" w:cs="Times New Roman"/>
          <w:sz w:val="32"/>
          <w:szCs w:val="32"/>
          <w:lang w:val="pt-BR"/>
        </w:rPr>
        <w:t>EPI(</w:t>
      </w:r>
      <w:proofErr w:type="gramEnd"/>
      <w:r w:rsidRPr="00F53C71">
        <w:rPr>
          <w:rFonts w:ascii="Times New Roman" w:hAnsi="Times New Roman" w:cs="Times New Roman"/>
          <w:sz w:val="32"/>
          <w:szCs w:val="32"/>
          <w:lang w:val="pt-BR"/>
        </w:rPr>
        <w:t>s) estarão vencendo.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FIN: Prover informação sobre vencimento de EPI’s.</w:t>
      </w:r>
    </w:p>
    <w:p w:rsidR="00270B78" w:rsidRPr="00F53C71" w:rsidRDefault="00270B78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DEP: RF9.</w:t>
      </w:r>
    </w:p>
    <w:p w:rsidR="00F53C71" w:rsidRPr="00F53C71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</w:p>
    <w:p w:rsidR="00270B78" w:rsidRPr="00F53C71" w:rsidRDefault="00F53C71" w:rsidP="007715A3">
      <w:pPr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b/>
          <w:sz w:val="32"/>
          <w:szCs w:val="32"/>
          <w:lang w:val="pt-BR"/>
        </w:rPr>
        <w:t>3.2 Requisitos Não Funcionais</w:t>
      </w:r>
    </w:p>
    <w:p w:rsidR="00F53C71" w:rsidRPr="00F53C71" w:rsidRDefault="00F53C71" w:rsidP="007715A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Aqui listamos os requisitos não funcionais.</w:t>
      </w:r>
    </w:p>
    <w:p w:rsidR="00F53C71" w:rsidRPr="00F53C71" w:rsidRDefault="00F53C71" w:rsidP="00F53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O ambiente do cliente deve contar com um dos seguintes navegadores: Google Chrome</w:t>
      </w:r>
      <w:r>
        <w:rPr>
          <w:rFonts w:ascii="Times New Roman" w:hAnsi="Times New Roman" w:cs="Times New Roman"/>
          <w:sz w:val="32"/>
          <w:szCs w:val="32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pt-BR"/>
        </w:rPr>
        <w:t>Mozzila</w:t>
      </w:r>
      <w:proofErr w:type="spellEnd"/>
      <w:r>
        <w:rPr>
          <w:rFonts w:ascii="Times New Roman" w:hAnsi="Times New Roman" w:cs="Times New Roman"/>
          <w:sz w:val="32"/>
          <w:szCs w:val="32"/>
          <w:lang w:val="pt-BR"/>
        </w:rPr>
        <w:t xml:space="preserve"> Firefox, Opera;</w:t>
      </w:r>
    </w:p>
    <w:p w:rsidR="00F53C71" w:rsidRPr="00F53C71" w:rsidRDefault="00F53C71" w:rsidP="00F53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O Sistema deve contar com um servi</w:t>
      </w:r>
      <w:r w:rsidR="00F326EE">
        <w:rPr>
          <w:rFonts w:ascii="Times New Roman" w:hAnsi="Times New Roman" w:cs="Times New Roman"/>
          <w:sz w:val="32"/>
          <w:szCs w:val="32"/>
          <w:lang w:val="pt-BR"/>
        </w:rPr>
        <w:t>m</w:t>
      </w:r>
      <w:bookmarkStart w:id="0" w:name="_GoBack"/>
      <w:bookmarkEnd w:id="0"/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dor apto a </w:t>
      </w:r>
      <w:r>
        <w:rPr>
          <w:rFonts w:ascii="Times New Roman" w:hAnsi="Times New Roman" w:cs="Times New Roman"/>
          <w:sz w:val="32"/>
          <w:szCs w:val="32"/>
          <w:lang w:val="pt-BR"/>
        </w:rPr>
        <w:t>sustentar</w:t>
      </w:r>
      <w:r w:rsidRPr="00F53C71">
        <w:rPr>
          <w:rFonts w:ascii="Times New Roman" w:hAnsi="Times New Roman" w:cs="Times New Roman"/>
          <w:sz w:val="32"/>
          <w:szCs w:val="32"/>
          <w:lang w:val="pt-BR"/>
        </w:rPr>
        <w:t xml:space="preserve"> aplicações Node.js</w:t>
      </w:r>
      <w:r>
        <w:rPr>
          <w:rFonts w:ascii="Times New Roman" w:hAnsi="Times New Roman" w:cs="Times New Roman"/>
          <w:sz w:val="32"/>
          <w:szCs w:val="32"/>
          <w:lang w:val="pt-BR"/>
        </w:rPr>
        <w:t>;</w:t>
      </w:r>
    </w:p>
    <w:p w:rsidR="00F53C71" w:rsidRPr="00F53C71" w:rsidRDefault="00F53C71" w:rsidP="00F53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lastRenderedPageBreak/>
        <w:t>O servidor do Sistema deve estar apto a sustentar conexões de até 1000 usuários simultaneamente</w:t>
      </w:r>
      <w:r>
        <w:rPr>
          <w:rFonts w:ascii="Times New Roman" w:hAnsi="Times New Roman" w:cs="Times New Roman"/>
          <w:sz w:val="32"/>
          <w:szCs w:val="32"/>
          <w:lang w:val="pt-BR"/>
        </w:rPr>
        <w:t>;</w:t>
      </w:r>
    </w:p>
    <w:p w:rsidR="00F53C71" w:rsidRPr="00F53C71" w:rsidRDefault="00F53C71" w:rsidP="00F53C71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  <w:lang w:val="pt-BR"/>
        </w:rPr>
      </w:pPr>
      <w:r w:rsidRPr="00F53C71">
        <w:rPr>
          <w:rFonts w:ascii="Times New Roman" w:hAnsi="Times New Roman" w:cs="Times New Roman"/>
          <w:sz w:val="32"/>
          <w:szCs w:val="32"/>
          <w:lang w:val="pt-BR"/>
        </w:rPr>
        <w:t>O Sistema deve estar disponível no mínimo durante 23 horas do dia</w:t>
      </w:r>
      <w:r>
        <w:rPr>
          <w:rFonts w:ascii="Times New Roman" w:hAnsi="Times New Roman" w:cs="Times New Roman"/>
          <w:sz w:val="32"/>
          <w:szCs w:val="32"/>
          <w:lang w:val="pt-BR"/>
        </w:rPr>
        <w:t>;</w:t>
      </w:r>
    </w:p>
    <w:sectPr w:rsidR="00F53C71" w:rsidRPr="00F53C71" w:rsidSect="005412D4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F2" w:rsidRDefault="00376BF2">
      <w:pPr>
        <w:spacing w:after="0" w:line="240" w:lineRule="auto"/>
      </w:pPr>
      <w:r>
        <w:separator/>
      </w:r>
    </w:p>
  </w:endnote>
  <w:endnote w:type="continuationSeparator" w:id="0">
    <w:p w:rsidR="00376BF2" w:rsidRDefault="0037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6EE" w:rsidRDefault="00F326EE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AA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326EE" w:rsidRDefault="00F32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F2" w:rsidRDefault="00376BF2">
      <w:pPr>
        <w:spacing w:after="0" w:line="240" w:lineRule="auto"/>
      </w:pPr>
      <w:r>
        <w:separator/>
      </w:r>
    </w:p>
  </w:footnote>
  <w:footnote w:type="continuationSeparator" w:id="0">
    <w:p w:rsidR="00376BF2" w:rsidRDefault="00376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80016"/>
    <w:multiLevelType w:val="multilevel"/>
    <w:tmpl w:val="A89E3452"/>
    <w:lvl w:ilvl="0">
      <w:start w:val="3"/>
      <w:numFmt w:val="decimal"/>
      <w:lvlText w:val="%1"/>
      <w:lvlJc w:val="left"/>
      <w:pPr>
        <w:ind w:left="210" w:hanging="21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0" w:hanging="54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534" w:hanging="54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05" w:hanging="54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876" w:hanging="54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047" w:hanging="54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17" w:hanging="54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8" w:hanging="540"/>
      </w:pPr>
      <w:rPr>
        <w:rFonts w:hint="default"/>
        <w:lang w:val="pt-PT" w:eastAsia="pt-PT" w:bidi="pt-PT"/>
      </w:rPr>
    </w:lvl>
  </w:abstractNum>
  <w:abstractNum w:abstractNumId="11" w15:restartNumberingAfterBreak="0">
    <w:nsid w:val="386D6E5D"/>
    <w:multiLevelType w:val="hybridMultilevel"/>
    <w:tmpl w:val="C1C2CD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743D4"/>
    <w:multiLevelType w:val="hybridMultilevel"/>
    <w:tmpl w:val="BF5E26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79849DB"/>
    <w:multiLevelType w:val="hybridMultilevel"/>
    <w:tmpl w:val="53D2050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14A0B"/>
    <w:multiLevelType w:val="hybridMultilevel"/>
    <w:tmpl w:val="954274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DB3B51"/>
    <w:multiLevelType w:val="hybridMultilevel"/>
    <w:tmpl w:val="98403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20"/>
  </w:num>
  <w:num w:numId="14">
    <w:abstractNumId w:val="18"/>
  </w:num>
  <w:num w:numId="15">
    <w:abstractNumId w:val="21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2"/>
  </w:num>
  <w:num w:numId="29">
    <w:abstractNumId w:val="14"/>
  </w:num>
  <w:num w:numId="30">
    <w:abstractNumId w:val="15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30"/>
    <w:rsid w:val="000A0F9B"/>
    <w:rsid w:val="000A6180"/>
    <w:rsid w:val="00123E1E"/>
    <w:rsid w:val="0013591F"/>
    <w:rsid w:val="0019025A"/>
    <w:rsid w:val="00216BF8"/>
    <w:rsid w:val="0024640E"/>
    <w:rsid w:val="00270B78"/>
    <w:rsid w:val="002C1B16"/>
    <w:rsid w:val="00376BF2"/>
    <w:rsid w:val="003C7230"/>
    <w:rsid w:val="005412D4"/>
    <w:rsid w:val="006F5493"/>
    <w:rsid w:val="007073A7"/>
    <w:rsid w:val="007715A3"/>
    <w:rsid w:val="00771F16"/>
    <w:rsid w:val="00772C51"/>
    <w:rsid w:val="0078294C"/>
    <w:rsid w:val="007A371B"/>
    <w:rsid w:val="007C29C2"/>
    <w:rsid w:val="008B6008"/>
    <w:rsid w:val="00971DEC"/>
    <w:rsid w:val="00A17319"/>
    <w:rsid w:val="00B64B70"/>
    <w:rsid w:val="00B66857"/>
    <w:rsid w:val="00BA3B94"/>
    <w:rsid w:val="00C07BE9"/>
    <w:rsid w:val="00D155AF"/>
    <w:rsid w:val="00D44A6E"/>
    <w:rsid w:val="00E51AA7"/>
    <w:rsid w:val="00F326EE"/>
    <w:rsid w:val="00F53C71"/>
    <w:rsid w:val="00F8041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9F116"/>
  <w15:chartTrackingRefBased/>
  <w15:docId w15:val="{851970DD-0F39-46EB-86B4-F25C2D1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eIntensa">
    <w:name w:val="Intense Emphasis"/>
    <w:basedOn w:val="Fontepargpadro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A0F9B"/>
    <w:rPr>
      <w:i/>
      <w:iCs/>
      <w:color w:val="0D567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85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6685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6685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6685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85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6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6685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6685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6685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6685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685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6685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6685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B66857"/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8B6008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008"/>
  </w:style>
  <w:style w:type="paragraph" w:styleId="Rodap">
    <w:name w:val="footer"/>
    <w:basedOn w:val="Normal"/>
    <w:link w:val="RodapChar"/>
    <w:uiPriority w:val="99"/>
    <w:unhideWhenUsed/>
    <w:rsid w:val="008B6008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008"/>
  </w:style>
  <w:style w:type="paragraph" w:styleId="PargrafodaLista">
    <w:name w:val="List Paragraph"/>
    <w:basedOn w:val="Normal"/>
    <w:uiPriority w:val="1"/>
    <w:unhideWhenUsed/>
    <w:qFormat/>
    <w:rsid w:val="006F5493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A618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A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s\AppData\Roaming\Microsoft\Modelos\Design%20de%20especifica&#231;&#245;es%20(em%20br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F3"/>
    <w:rsid w:val="001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2507F73989142A7A15CC066C4918C8E">
    <w:name w:val="B2507F73989142A7A15CC066C4918C8E"/>
  </w:style>
  <w:style w:type="paragraph" w:customStyle="1" w:styleId="8BCFF66B80104FAF9600FD98FC30DDBB">
    <w:name w:val="8BCFF66B80104FAF9600FD98FC30DDBB"/>
  </w:style>
  <w:style w:type="paragraph" w:customStyle="1" w:styleId="A984CA5B79134BF4B72DCB7C5F8E3FA0">
    <w:name w:val="A984CA5B79134BF4B72DCB7C5F8E3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de especificações (em branco)</Template>
  <TotalTime>1204</TotalTime>
  <Pages>9</Pages>
  <Words>1162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 ™</dc:creator>
  <cp:keywords/>
  <dc:description/>
  <cp:lastModifiedBy>João San ™</cp:lastModifiedBy>
  <cp:revision>1</cp:revision>
  <cp:lastPrinted>2019-04-04T01:06:00Z</cp:lastPrinted>
  <dcterms:created xsi:type="dcterms:W3CDTF">2019-04-03T22:30:00Z</dcterms:created>
  <dcterms:modified xsi:type="dcterms:W3CDTF">2019-04-04T18:35:00Z</dcterms:modified>
</cp:coreProperties>
</file>